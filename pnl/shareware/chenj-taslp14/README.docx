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CB56D" w14:textId="77777777" w:rsidR="00EE26C6" w:rsidRDefault="00EE26C6" w:rsidP="00EE26C6">
      <w:pPr>
        <w:jc w:val="both"/>
      </w:pPr>
      <w:r>
        <w:t xml:space="preserve">This </w:t>
      </w:r>
      <w:proofErr w:type="spellStart"/>
      <w:r>
        <w:t>Matlab</w:t>
      </w:r>
      <w:proofErr w:type="spellEnd"/>
      <w:r>
        <w:t xml:space="preserve"> program implements the Multi-Resolution Cochleagram (MRCG)</w:t>
      </w:r>
      <w:r w:rsidR="00B24B12">
        <w:t xml:space="preserve"> </w:t>
      </w:r>
      <w:r>
        <w:t>features described in</w:t>
      </w:r>
    </w:p>
    <w:p w14:paraId="1068F1A4" w14:textId="77777777" w:rsidR="00EE26C6" w:rsidRDefault="00EE26C6" w:rsidP="00EE26C6">
      <w:pPr>
        <w:jc w:val="both"/>
      </w:pPr>
    </w:p>
    <w:p w14:paraId="250AC84B" w14:textId="459CB63F" w:rsidR="00EE26C6" w:rsidRDefault="00EE26C6" w:rsidP="00922122">
      <w:pPr>
        <w:ind w:left="360"/>
        <w:jc w:val="both"/>
      </w:pPr>
      <w:proofErr w:type="spellStart"/>
      <w:proofErr w:type="gramStart"/>
      <w:r>
        <w:t>Jitong</w:t>
      </w:r>
      <w:proofErr w:type="spellEnd"/>
      <w:r>
        <w:t xml:space="preserve"> Chen, </w:t>
      </w:r>
      <w:proofErr w:type="spellStart"/>
      <w:r>
        <w:t>Yuxuan</w:t>
      </w:r>
      <w:proofErr w:type="spellEnd"/>
      <w:r>
        <w:t xml:space="preserve"> Wang, and </w:t>
      </w:r>
      <w:proofErr w:type="spellStart"/>
      <w:r>
        <w:t>DeLiang</w:t>
      </w:r>
      <w:proofErr w:type="spellEnd"/>
      <w:r>
        <w:t xml:space="preserve"> Wang, “A Feature Study for Classification-Based Speech Separation at Low Signal-to-Noise Ratios”, </w:t>
      </w:r>
      <w:r w:rsidRPr="00922122">
        <w:rPr>
          <w:i/>
        </w:rPr>
        <w:t>IEEE/ACM Transactions on Audio, Speech, and Language Processing</w:t>
      </w:r>
      <w:r>
        <w:t>, vol</w:t>
      </w:r>
      <w:r w:rsidR="00922122">
        <w:t>. 22, pp. 1993-</w:t>
      </w:r>
      <w:r>
        <w:t>2002, 2014</w:t>
      </w:r>
      <w:r w:rsidR="00922122">
        <w:t>.</w:t>
      </w:r>
      <w:proofErr w:type="gramEnd"/>
    </w:p>
    <w:p w14:paraId="29B2A310" w14:textId="77777777" w:rsidR="00EE26C6" w:rsidRDefault="00EE26C6" w:rsidP="00EE26C6">
      <w:pPr>
        <w:jc w:val="both"/>
      </w:pPr>
    </w:p>
    <w:p w14:paraId="7967876E" w14:textId="77777777" w:rsidR="00922122" w:rsidRDefault="00EE26C6" w:rsidP="00EE26C6">
      <w:pPr>
        <w:jc w:val="both"/>
      </w:pPr>
      <w:r>
        <w:t xml:space="preserve">Please use the function </w:t>
      </w:r>
      <w:proofErr w:type="spellStart"/>
      <w:r>
        <w:t>MRCG_features.m</w:t>
      </w:r>
      <w:proofErr w:type="spellEnd"/>
      <w:r>
        <w:t xml:space="preserve"> to get MRCG features. </w:t>
      </w:r>
      <w:r w:rsidR="00B24B12">
        <w:t xml:space="preserve">For example, </w:t>
      </w:r>
    </w:p>
    <w:p w14:paraId="4D8CFA5E" w14:textId="77777777" w:rsidR="00922122" w:rsidRDefault="00922122" w:rsidP="00EE26C6">
      <w:pPr>
        <w:jc w:val="both"/>
      </w:pPr>
    </w:p>
    <w:p w14:paraId="6ECB2009" w14:textId="13C37C87" w:rsidR="00EE26C6" w:rsidRDefault="00EE26C6" w:rsidP="00922122">
      <w:pPr>
        <w:ind w:firstLine="720"/>
        <w:jc w:val="both"/>
      </w:pPr>
      <w:proofErr w:type="gramStart"/>
      <w:r>
        <w:t>features</w:t>
      </w:r>
      <w:proofErr w:type="gramEnd"/>
      <w:r>
        <w:t xml:space="preserve"> = </w:t>
      </w:r>
      <w:proofErr w:type="spellStart"/>
      <w:r>
        <w:t>MRCG_features</w:t>
      </w:r>
      <w:proofErr w:type="spellEnd"/>
      <w:r>
        <w:t>(</w:t>
      </w:r>
      <w:proofErr w:type="spellStart"/>
      <w:r>
        <w:t>input_signal</w:t>
      </w:r>
      <w:proofErr w:type="spellEnd"/>
      <w:r>
        <w:t>, 16000);</w:t>
      </w:r>
    </w:p>
    <w:p w14:paraId="346DD23F" w14:textId="77777777" w:rsidR="00922122" w:rsidRDefault="00922122" w:rsidP="00EE26C6">
      <w:pPr>
        <w:jc w:val="both"/>
      </w:pPr>
    </w:p>
    <w:p w14:paraId="0198FB33" w14:textId="77777777" w:rsidR="0022037F" w:rsidRDefault="00EE26C6" w:rsidP="00EE26C6">
      <w:pPr>
        <w:jc w:val="both"/>
      </w:pPr>
      <w:r>
        <w:t>The two input arguments are time domain signal and sampling frequency.</w:t>
      </w:r>
    </w:p>
    <w:p w14:paraId="61049954" w14:textId="77777777" w:rsidR="00BF5180" w:rsidRDefault="00BF5180" w:rsidP="00EE26C6">
      <w:pPr>
        <w:jc w:val="both"/>
      </w:pPr>
    </w:p>
    <w:p w14:paraId="2EAC67CB" w14:textId="77777777" w:rsidR="00922122" w:rsidRDefault="00922122" w:rsidP="00EE26C6">
      <w:pPr>
        <w:jc w:val="both"/>
      </w:pPr>
    </w:p>
    <w:p w14:paraId="5433B6DF" w14:textId="77777777" w:rsidR="00B24B12" w:rsidRDefault="00EE26C6" w:rsidP="00EE26C6">
      <w:pPr>
        <w:jc w:val="both"/>
      </w:pPr>
      <w:r w:rsidRPr="00EE26C6">
        <w:t xml:space="preserve">Following is a description of the main steps in </w:t>
      </w:r>
      <w:proofErr w:type="spellStart"/>
      <w:r w:rsidR="00B24B12">
        <w:t>MRCG_features.m</w:t>
      </w:r>
      <w:proofErr w:type="spellEnd"/>
      <w:r w:rsidRPr="00EE26C6">
        <w:t>:</w:t>
      </w:r>
    </w:p>
    <w:p w14:paraId="74279C84" w14:textId="77777777" w:rsidR="00922122" w:rsidRDefault="00922122" w:rsidP="00EE26C6">
      <w:pPr>
        <w:jc w:val="both"/>
      </w:pPr>
    </w:p>
    <w:p w14:paraId="5EFB6FBD" w14:textId="77777777" w:rsidR="00B24B12" w:rsidRDefault="00B24B12" w:rsidP="00EE26C6">
      <w:pPr>
        <w:jc w:val="both"/>
      </w:pPr>
      <w:r>
        <w:t xml:space="preserve">1. Given the input signal, generate </w:t>
      </w:r>
      <w:r w:rsidRPr="00B24B12">
        <w:t>Gammatone filterbank responses</w:t>
      </w:r>
      <w:r>
        <w:t>.</w:t>
      </w:r>
    </w:p>
    <w:p w14:paraId="6EFA809F" w14:textId="77777777" w:rsidR="00B24B12" w:rsidRDefault="00B24B12" w:rsidP="00EE26C6">
      <w:pPr>
        <w:jc w:val="both"/>
      </w:pPr>
    </w:p>
    <w:p w14:paraId="1B25413C" w14:textId="77777777" w:rsidR="00B24B12" w:rsidRDefault="00B24B12" w:rsidP="00EE26C6">
      <w:pPr>
        <w:jc w:val="both"/>
      </w:pPr>
      <w:r>
        <w:t xml:space="preserve">2. Compute the first cochleagram </w:t>
      </w:r>
      <w:r w:rsidRPr="00B24B12">
        <w:t>CG1</w:t>
      </w:r>
      <w:r>
        <w:t xml:space="preserve"> with the frame length of 2</w:t>
      </w:r>
      <w:r w:rsidRPr="00B24B12">
        <w:t xml:space="preserve">0 </w:t>
      </w:r>
      <w:proofErr w:type="spellStart"/>
      <w:r w:rsidRPr="00B24B12">
        <w:t>ms</w:t>
      </w:r>
      <w:proofErr w:type="spellEnd"/>
      <w:r w:rsidRPr="00B24B12">
        <w:t xml:space="preserve"> and frame shift of 10 </w:t>
      </w:r>
      <w:proofErr w:type="spellStart"/>
      <w:r w:rsidRPr="00B24B12">
        <w:t>ms.</w:t>
      </w:r>
      <w:proofErr w:type="spellEnd"/>
      <w:r w:rsidR="00D419AA">
        <w:t xml:space="preserve"> </w:t>
      </w:r>
      <w:proofErr w:type="gramStart"/>
      <w:r w:rsidR="00D419AA">
        <w:t>A</w:t>
      </w:r>
      <w:proofErr w:type="gramEnd"/>
      <w:r w:rsidR="00D419AA">
        <w:t xml:space="preserve"> log operation is applied on each T-F unit.</w:t>
      </w:r>
    </w:p>
    <w:p w14:paraId="7F445CCE" w14:textId="77777777" w:rsidR="00B24B12" w:rsidRDefault="00B24B12" w:rsidP="00EE26C6">
      <w:pPr>
        <w:jc w:val="both"/>
      </w:pPr>
    </w:p>
    <w:p w14:paraId="7CA94C02" w14:textId="77777777" w:rsidR="00B24B12" w:rsidRDefault="00B24B12" w:rsidP="00EE26C6">
      <w:pPr>
        <w:jc w:val="both"/>
      </w:pPr>
      <w:r>
        <w:t>3. C</w:t>
      </w:r>
      <w:r w:rsidRPr="00B24B12">
        <w:t xml:space="preserve">ompute </w:t>
      </w:r>
      <w:r>
        <w:t xml:space="preserve">the second cochleagram </w:t>
      </w:r>
      <w:r w:rsidRPr="00B24B12">
        <w:t xml:space="preserve">CG2 with the frame length of 200 </w:t>
      </w:r>
      <w:proofErr w:type="spellStart"/>
      <w:r w:rsidRPr="00B24B12">
        <w:t>ms</w:t>
      </w:r>
      <w:proofErr w:type="spellEnd"/>
      <w:r w:rsidRPr="00B24B12">
        <w:t xml:space="preserve"> and frame shift of 10 </w:t>
      </w:r>
      <w:proofErr w:type="spellStart"/>
      <w:r w:rsidRPr="00B24B12">
        <w:t>ms.</w:t>
      </w:r>
      <w:proofErr w:type="spellEnd"/>
      <w:r w:rsidR="00D419AA">
        <w:t xml:space="preserve"> </w:t>
      </w:r>
      <w:proofErr w:type="gramStart"/>
      <w:r w:rsidR="00D419AA">
        <w:t>A</w:t>
      </w:r>
      <w:proofErr w:type="gramEnd"/>
      <w:r w:rsidR="00D419AA">
        <w:t xml:space="preserve"> log operation is applied on each T-F unit.</w:t>
      </w:r>
    </w:p>
    <w:p w14:paraId="05D5EEA1" w14:textId="77777777" w:rsidR="00B24B12" w:rsidRDefault="00B24B12" w:rsidP="00EE26C6">
      <w:pPr>
        <w:jc w:val="both"/>
      </w:pPr>
    </w:p>
    <w:p w14:paraId="7B303A60" w14:textId="77777777" w:rsidR="00B24B12" w:rsidRDefault="00D419AA" w:rsidP="00EE26C6">
      <w:pPr>
        <w:jc w:val="both"/>
      </w:pPr>
      <w:r>
        <w:t xml:space="preserve">4. Compute </w:t>
      </w:r>
      <w:r w:rsidR="00B24B12">
        <w:t xml:space="preserve">CG3 and CG4 by </w:t>
      </w:r>
      <w:r>
        <w:t>averaging CG1 using 11x11 and 23x23 square windows.</w:t>
      </w:r>
    </w:p>
    <w:p w14:paraId="043C754E" w14:textId="77777777" w:rsidR="00D419AA" w:rsidRDefault="00D419AA" w:rsidP="00EE26C6">
      <w:pPr>
        <w:jc w:val="both"/>
      </w:pPr>
    </w:p>
    <w:p w14:paraId="1E6CF1B4" w14:textId="77777777" w:rsidR="00D419AA" w:rsidRDefault="00D419AA" w:rsidP="00EE26C6">
      <w:pPr>
        <w:jc w:val="both"/>
      </w:pPr>
      <w:r>
        <w:t>5. Concatenate CG1-4 and append delta and double delta features.</w:t>
      </w:r>
    </w:p>
    <w:p w14:paraId="54813AFD" w14:textId="77777777" w:rsidR="00D419AA" w:rsidRDefault="00D419AA" w:rsidP="00EE26C6">
      <w:pPr>
        <w:jc w:val="both"/>
      </w:pPr>
    </w:p>
    <w:p w14:paraId="7CC0E961" w14:textId="77777777" w:rsidR="00D419AA" w:rsidRDefault="00D419AA" w:rsidP="00EE26C6">
      <w:pPr>
        <w:jc w:val="both"/>
      </w:pPr>
    </w:p>
    <w:p w14:paraId="705F7B1F" w14:textId="548495AF" w:rsidR="00D419AA" w:rsidRDefault="00D419AA" w:rsidP="00D419AA">
      <w:pPr>
        <w:jc w:val="both"/>
      </w:pPr>
      <w:r>
        <w:t>Description of each function:</w:t>
      </w:r>
    </w:p>
    <w:p w14:paraId="2716A9B2" w14:textId="77777777" w:rsidR="00922122" w:rsidRDefault="00922122" w:rsidP="00D419AA">
      <w:pPr>
        <w:jc w:val="both"/>
      </w:pPr>
    </w:p>
    <w:p w14:paraId="1A035152" w14:textId="77777777" w:rsidR="00D419AA" w:rsidRDefault="00D419AA" w:rsidP="00D419AA">
      <w:pPr>
        <w:jc w:val="both"/>
      </w:pPr>
      <w:proofErr w:type="spellStart"/>
      <w:r>
        <w:t>loudness.m</w:t>
      </w:r>
      <w:proofErr w:type="spellEnd"/>
    </w:p>
    <w:p w14:paraId="0C53706A" w14:textId="77777777" w:rsidR="00D419AA" w:rsidRDefault="00D419AA" w:rsidP="00922122">
      <w:pPr>
        <w:jc w:val="both"/>
      </w:pPr>
      <w:r w:rsidRPr="00D419AA">
        <w:t xml:space="preserve">Compute loudness level in </w:t>
      </w:r>
      <w:proofErr w:type="spellStart"/>
      <w:r w:rsidRPr="00D419AA">
        <w:t>Phons</w:t>
      </w:r>
      <w:proofErr w:type="spellEnd"/>
      <w:r w:rsidRPr="00D419AA">
        <w:t xml:space="preserve"> on the basis of equal-loudness functions.</w:t>
      </w:r>
    </w:p>
    <w:p w14:paraId="2A374858" w14:textId="77777777" w:rsidR="00D419AA" w:rsidRDefault="00D419AA" w:rsidP="00D419AA">
      <w:pPr>
        <w:jc w:val="both"/>
      </w:pPr>
    </w:p>
    <w:p w14:paraId="25DF1E2E" w14:textId="77777777" w:rsidR="00D419AA" w:rsidRDefault="00D419AA" w:rsidP="00D419AA">
      <w:pPr>
        <w:jc w:val="both"/>
      </w:pPr>
      <w:proofErr w:type="spellStart"/>
      <w:r>
        <w:t>gammatone.m</w:t>
      </w:r>
      <w:proofErr w:type="spellEnd"/>
    </w:p>
    <w:p w14:paraId="7B9585C0" w14:textId="37C90BE0" w:rsidR="00D419AA" w:rsidRDefault="00D419AA" w:rsidP="00D419AA">
      <w:pPr>
        <w:jc w:val="both"/>
      </w:pPr>
      <w:r w:rsidRPr="00D419AA">
        <w:t>Produce an array of filtered respon</w:t>
      </w:r>
      <w:r w:rsidR="00922122">
        <w:t>ses from a Gammatone filterbank</w:t>
      </w:r>
    </w:p>
    <w:p w14:paraId="32391C0C" w14:textId="77777777" w:rsidR="00D419AA" w:rsidRDefault="00D419AA" w:rsidP="00D419AA">
      <w:pPr>
        <w:jc w:val="both"/>
      </w:pPr>
    </w:p>
    <w:p w14:paraId="4D709D70" w14:textId="77777777" w:rsidR="00BF5180" w:rsidRDefault="00BF5180" w:rsidP="00BF5180">
      <w:pPr>
        <w:jc w:val="both"/>
      </w:pPr>
      <w:proofErr w:type="spellStart"/>
      <w:r>
        <w:t>meddis.m</w:t>
      </w:r>
      <w:proofErr w:type="spellEnd"/>
    </w:p>
    <w:p w14:paraId="7454AE5F" w14:textId="4E3F8C7B" w:rsidR="00BF5180" w:rsidRDefault="00BF5180" w:rsidP="00BF5180">
      <w:pPr>
        <w:jc w:val="both"/>
      </w:pPr>
      <w:r w:rsidRPr="00D419AA">
        <w:t>Produce auditory nerve resp</w:t>
      </w:r>
      <w:r>
        <w:t xml:space="preserve">onse from output of a Gammatone </w:t>
      </w:r>
      <w:r w:rsidR="00922122">
        <w:t>filterbank</w:t>
      </w:r>
    </w:p>
    <w:p w14:paraId="6BB9AEB7" w14:textId="77777777" w:rsidR="00BF5180" w:rsidRDefault="00BF5180" w:rsidP="00D419AA">
      <w:pPr>
        <w:jc w:val="both"/>
      </w:pPr>
    </w:p>
    <w:p w14:paraId="53F5D798" w14:textId="77777777" w:rsidR="00D419AA" w:rsidRDefault="00D419AA" w:rsidP="00D419AA">
      <w:pPr>
        <w:jc w:val="both"/>
      </w:pPr>
      <w:r>
        <w:t>erb2hz.m</w:t>
      </w:r>
    </w:p>
    <w:p w14:paraId="195CB6E4" w14:textId="66A8CEC8" w:rsidR="00D419AA" w:rsidRDefault="00D419AA" w:rsidP="00D419AA">
      <w:pPr>
        <w:jc w:val="both"/>
      </w:pPr>
      <w:r w:rsidRPr="00D419AA">
        <w:t xml:space="preserve">Convert ERB-rate scale to normal frequency </w:t>
      </w:r>
      <w:r w:rsidR="00922122">
        <w:t>scale</w:t>
      </w:r>
    </w:p>
    <w:p w14:paraId="5F2E87A6" w14:textId="77777777" w:rsidR="00BF5180" w:rsidRDefault="00BF5180" w:rsidP="00D419AA">
      <w:pPr>
        <w:jc w:val="both"/>
      </w:pPr>
    </w:p>
    <w:p w14:paraId="2B78C810" w14:textId="77777777" w:rsidR="00922122" w:rsidRDefault="00922122" w:rsidP="00D419AA">
      <w:pPr>
        <w:jc w:val="both"/>
      </w:pPr>
    </w:p>
    <w:p w14:paraId="649234B1" w14:textId="77777777" w:rsidR="00BF5180" w:rsidRDefault="00BF5180" w:rsidP="00BF5180">
      <w:pPr>
        <w:jc w:val="both"/>
      </w:pPr>
      <w:r>
        <w:lastRenderedPageBreak/>
        <w:t>hz2erb.m</w:t>
      </w:r>
    </w:p>
    <w:p w14:paraId="57FC4F61" w14:textId="4700222E" w:rsidR="00BF5180" w:rsidRDefault="00BF5180" w:rsidP="00BF5180">
      <w:pPr>
        <w:jc w:val="both"/>
      </w:pPr>
      <w:r w:rsidRPr="00D419AA">
        <w:t>Convert normal frequenc</w:t>
      </w:r>
      <w:r w:rsidR="00922122">
        <w:t xml:space="preserve">y scale in </w:t>
      </w:r>
      <w:proofErr w:type="spellStart"/>
      <w:proofErr w:type="gramStart"/>
      <w:r w:rsidR="00922122">
        <w:t>hz</w:t>
      </w:r>
      <w:proofErr w:type="spellEnd"/>
      <w:proofErr w:type="gramEnd"/>
      <w:r w:rsidR="00922122">
        <w:t xml:space="preserve"> to ERB-rate scale</w:t>
      </w:r>
    </w:p>
    <w:p w14:paraId="14E1060C" w14:textId="77777777" w:rsidR="00D419AA" w:rsidRDefault="00D419AA" w:rsidP="00D419AA">
      <w:pPr>
        <w:jc w:val="both"/>
      </w:pPr>
    </w:p>
    <w:p w14:paraId="17B1BD33" w14:textId="77777777" w:rsidR="00D419AA" w:rsidRDefault="00D419AA" w:rsidP="00D419AA">
      <w:pPr>
        <w:jc w:val="both"/>
      </w:pPr>
      <w:proofErr w:type="spellStart"/>
      <w:r>
        <w:t>deltas.m</w:t>
      </w:r>
      <w:proofErr w:type="spellEnd"/>
    </w:p>
    <w:p w14:paraId="18B401E8" w14:textId="77777777" w:rsidR="00D419AA" w:rsidRDefault="00D419AA" w:rsidP="00D419AA">
      <w:pPr>
        <w:jc w:val="both"/>
      </w:pPr>
      <w:r>
        <w:t>Compute delta features</w:t>
      </w:r>
    </w:p>
    <w:p w14:paraId="4CB9D37C" w14:textId="77777777" w:rsidR="00D419AA" w:rsidRDefault="00D419AA" w:rsidP="00D419AA">
      <w:pPr>
        <w:jc w:val="both"/>
      </w:pPr>
    </w:p>
    <w:p w14:paraId="0FF30A5A" w14:textId="77777777" w:rsidR="00D419AA" w:rsidRDefault="00D419AA" w:rsidP="00D419AA">
      <w:pPr>
        <w:jc w:val="both"/>
      </w:pPr>
      <w:proofErr w:type="spellStart"/>
      <w:r>
        <w:t>cochleagram.m</w:t>
      </w:r>
      <w:proofErr w:type="spellEnd"/>
    </w:p>
    <w:p w14:paraId="79E0CB0D" w14:textId="1685A196" w:rsidR="00D419AA" w:rsidRDefault="00D419AA" w:rsidP="00D419AA">
      <w:pPr>
        <w:jc w:val="both"/>
      </w:pPr>
      <w:r w:rsidRPr="00D419AA">
        <w:t>Generate a cochleagram from resp</w:t>
      </w:r>
      <w:r w:rsidR="00922122">
        <w:t>onses of a Gammatone filterbank</w:t>
      </w:r>
      <w:bookmarkStart w:id="0" w:name="_GoBack"/>
      <w:bookmarkEnd w:id="0"/>
    </w:p>
    <w:p w14:paraId="3FDA9FF1" w14:textId="77777777" w:rsidR="00D419AA" w:rsidRDefault="00D419AA" w:rsidP="00D419AA">
      <w:pPr>
        <w:jc w:val="both"/>
      </w:pPr>
    </w:p>
    <w:p w14:paraId="47EC3D78" w14:textId="77777777" w:rsidR="00BF5180" w:rsidRDefault="00BF5180" w:rsidP="00BF5180">
      <w:pPr>
        <w:jc w:val="both"/>
      </w:pPr>
      <w:proofErr w:type="spellStart"/>
      <w:r>
        <w:t>get_avg.m</w:t>
      </w:r>
      <w:proofErr w:type="spellEnd"/>
    </w:p>
    <w:p w14:paraId="4CFF0E3F" w14:textId="3FA50B56" w:rsidR="00BF5180" w:rsidRDefault="00C26D58" w:rsidP="00BF5180">
      <w:pPr>
        <w:jc w:val="both"/>
      </w:pPr>
      <w:r>
        <w:t>Produce</w:t>
      </w:r>
      <w:r w:rsidR="00BF5180" w:rsidRPr="00FE759C">
        <w:t xml:space="preserve"> a smoothed version of cochleagram</w:t>
      </w:r>
    </w:p>
    <w:p w14:paraId="736EF504" w14:textId="77777777" w:rsidR="00BF5180" w:rsidRDefault="00BF5180" w:rsidP="00D419AA">
      <w:pPr>
        <w:jc w:val="both"/>
      </w:pPr>
    </w:p>
    <w:p w14:paraId="4136C1E2" w14:textId="77777777" w:rsidR="00D419AA" w:rsidRDefault="00D419AA" w:rsidP="00D419AA">
      <w:pPr>
        <w:jc w:val="both"/>
      </w:pPr>
      <w:proofErr w:type="spellStart"/>
      <w:r>
        <w:t>MRCG_features.m</w:t>
      </w:r>
      <w:proofErr w:type="spellEnd"/>
    </w:p>
    <w:p w14:paraId="6CB8D311" w14:textId="2C7BA9F3" w:rsidR="00FE759C" w:rsidRDefault="00C26D58" w:rsidP="00D419AA">
      <w:pPr>
        <w:jc w:val="both"/>
      </w:pPr>
      <w:r>
        <w:t>Compute</w:t>
      </w:r>
      <w:r w:rsidR="00FE759C" w:rsidRPr="00FE759C">
        <w:t xml:space="preserve"> MRCG features</w:t>
      </w:r>
    </w:p>
    <w:p w14:paraId="09861676" w14:textId="77777777" w:rsidR="00FE759C" w:rsidRDefault="00FE759C" w:rsidP="00D419AA">
      <w:pPr>
        <w:jc w:val="both"/>
      </w:pPr>
    </w:p>
    <w:sectPr w:rsidR="00FE759C" w:rsidSect="00922122">
      <w:pgSz w:w="12240" w:h="15840"/>
      <w:pgMar w:top="1440" w:right="21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ABE"/>
    <w:rsid w:val="0022037F"/>
    <w:rsid w:val="002258D7"/>
    <w:rsid w:val="00575ABE"/>
    <w:rsid w:val="00922122"/>
    <w:rsid w:val="00B24B12"/>
    <w:rsid w:val="00BF5180"/>
    <w:rsid w:val="00C26D58"/>
    <w:rsid w:val="00D419AA"/>
    <w:rsid w:val="00D62F7A"/>
    <w:rsid w:val="00EE26C6"/>
    <w:rsid w:val="00F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7DB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FF365040.dotm</Template>
  <TotalTime>29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dwang</cp:lastModifiedBy>
  <cp:revision>11</cp:revision>
  <dcterms:created xsi:type="dcterms:W3CDTF">2015-02-04T03:18:00Z</dcterms:created>
  <dcterms:modified xsi:type="dcterms:W3CDTF">2015-02-04T06:25:00Z</dcterms:modified>
</cp:coreProperties>
</file>